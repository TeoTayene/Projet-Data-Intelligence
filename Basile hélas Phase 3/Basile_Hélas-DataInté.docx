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6233" w14:textId="139BE7E0" w:rsidR="00C6554A" w:rsidRPr="008B5277" w:rsidRDefault="00717F04" w:rsidP="00C6554A">
      <w:pPr>
        <w:pStyle w:val="Photo"/>
      </w:pPr>
      <w:r>
        <w:rPr>
          <w:noProof/>
        </w:rPr>
        <w:drawing>
          <wp:inline distT="0" distB="0" distL="0" distR="0" wp14:anchorId="67090102" wp14:editId="4DF62695">
            <wp:extent cx="5274310" cy="5274310"/>
            <wp:effectExtent l="0" t="0" r="0" b="0"/>
            <wp:docPr id="1787992446" name="Image 6" descr="Une image contenant ordinateur, ordinateur portable, capture d’écran,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92446" name="Image 6" descr="Une image contenant ordinateur, ordinateur portable, capture d’écran, habits&#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44A913F" w14:textId="77777777" w:rsidR="00681FD5" w:rsidRDefault="00681FD5" w:rsidP="00C6554A">
      <w:pPr>
        <w:pStyle w:val="Titre"/>
      </w:pPr>
      <w:r>
        <w:t>Rapport projet </w:t>
      </w:r>
    </w:p>
    <w:p w14:paraId="7C5C281A" w14:textId="2F39B7BD" w:rsidR="00C6554A" w:rsidRDefault="00681FD5" w:rsidP="00C6554A">
      <w:pPr>
        <w:pStyle w:val="Titre"/>
      </w:pPr>
      <w:r>
        <w:t xml:space="preserve"> Data intelligence</w:t>
      </w:r>
    </w:p>
    <w:p w14:paraId="767B5BA9" w14:textId="228E86E0" w:rsidR="00C6554A" w:rsidRPr="00D5413C" w:rsidRDefault="00681FD5" w:rsidP="00C6554A">
      <w:pPr>
        <w:pStyle w:val="Sous-titre"/>
      </w:pPr>
      <w:r>
        <w:t>ANALYSE ET RECONNAICE DE MOUVEMENT</w:t>
      </w:r>
    </w:p>
    <w:p w14:paraId="0BAA9D7C" w14:textId="77777777" w:rsidR="00681FD5" w:rsidRDefault="00681FD5" w:rsidP="00C6554A">
      <w:pPr>
        <w:pStyle w:val="Coordonnes"/>
      </w:pPr>
    </w:p>
    <w:p w14:paraId="5D2046EF" w14:textId="77777777" w:rsidR="00681FD5" w:rsidRDefault="00681FD5" w:rsidP="00C6554A">
      <w:pPr>
        <w:pStyle w:val="Coordonnes"/>
      </w:pPr>
    </w:p>
    <w:p w14:paraId="64F796AE" w14:textId="77777777" w:rsidR="00681FD5" w:rsidRDefault="00681FD5" w:rsidP="00C6554A">
      <w:pPr>
        <w:pStyle w:val="Coordonnes"/>
      </w:pPr>
    </w:p>
    <w:p w14:paraId="3E3AED14" w14:textId="77777777" w:rsidR="00681FD5" w:rsidRDefault="00681FD5" w:rsidP="00C6554A">
      <w:pPr>
        <w:pStyle w:val="Coordonnes"/>
      </w:pPr>
    </w:p>
    <w:p w14:paraId="79881003" w14:textId="77777777" w:rsidR="00681FD5" w:rsidRDefault="00681FD5" w:rsidP="00C6554A">
      <w:pPr>
        <w:pStyle w:val="Coordonnes"/>
      </w:pPr>
    </w:p>
    <w:p w14:paraId="3E2460D2" w14:textId="77777777" w:rsidR="00681FD5" w:rsidRDefault="00681FD5" w:rsidP="00C6554A">
      <w:pPr>
        <w:pStyle w:val="Coordonnes"/>
      </w:pPr>
    </w:p>
    <w:p w14:paraId="75786A16" w14:textId="14A32D56" w:rsidR="00C6554A" w:rsidRDefault="00681FD5" w:rsidP="00C6554A">
      <w:pPr>
        <w:pStyle w:val="Coordonnes"/>
      </w:pPr>
      <w:r>
        <w:t>Hélas Basile</w:t>
      </w:r>
      <w:r w:rsidR="00C6554A">
        <w:rPr>
          <w:lang w:bidi="fr-FR"/>
        </w:rPr>
        <w:t xml:space="preserve"> | </w:t>
      </w:r>
      <w:r>
        <w:t xml:space="preserve">De la programmation numérique à la Data Intelligence </w:t>
      </w:r>
      <w:r>
        <w:t xml:space="preserve"> </w:t>
      </w:r>
      <w:r w:rsidR="00C6554A">
        <w:rPr>
          <w:lang w:bidi="fr-FR"/>
        </w:rPr>
        <w:t xml:space="preserve"> | </w:t>
      </w:r>
      <w:r>
        <w:t>27-05-2024</w:t>
      </w:r>
      <w:r w:rsidR="00C6554A">
        <w:rPr>
          <w:lang w:bidi="fr-FR"/>
        </w:rPr>
        <w:br w:type="page"/>
      </w:r>
    </w:p>
    <w:p w14:paraId="7689B5FB" w14:textId="7C79F0A1" w:rsidR="004F192B" w:rsidRDefault="004F192B" w:rsidP="00EC12C6">
      <w:pPr>
        <w:pStyle w:val="Titre1"/>
      </w:pPr>
    </w:p>
    <w:p w14:paraId="14C846D4" w14:textId="6CD303E5" w:rsidR="004F192B" w:rsidRPr="004F192B" w:rsidRDefault="004F192B" w:rsidP="004F192B">
      <w:pPr>
        <w:rPr>
          <w:sz w:val="20"/>
          <w:szCs w:val="20"/>
        </w:rPr>
      </w:pPr>
      <w:r w:rsidRPr="004F192B">
        <w:rPr>
          <w:sz w:val="20"/>
          <w:szCs w:val="20"/>
        </w:rPr>
        <w:t xml:space="preserve">A cause d’un probleme avec certains compilateurs aucun for n’a été utilisé mais que des </w:t>
      </w:r>
      <w:proofErr w:type="spellStart"/>
      <w:r w:rsidRPr="004F192B">
        <w:rPr>
          <w:sz w:val="20"/>
          <w:szCs w:val="20"/>
        </w:rPr>
        <w:t>while</w:t>
      </w:r>
      <w:proofErr w:type="spellEnd"/>
    </w:p>
    <w:p w14:paraId="5CDAD2C3" w14:textId="7BEED758" w:rsidR="00EC12C6" w:rsidRDefault="00EC12C6" w:rsidP="00EC12C6">
      <w:pPr>
        <w:pStyle w:val="Titre1"/>
      </w:pPr>
      <w:r>
        <w:t>Phase 0</w:t>
      </w:r>
    </w:p>
    <w:p w14:paraId="64076B60" w14:textId="4A4107C6" w:rsidR="00EC12C6" w:rsidRPr="00EC12C6" w:rsidRDefault="00EC12C6" w:rsidP="00EC12C6">
      <w:r>
        <w:rPr>
          <w:rFonts w:ascii="Calibri" w:hAnsi="Calibri" w:cs="Calibri"/>
        </w:rPr>
        <w:t>La phase 0 nous a servi de départ pour la phase 1. Nous avons constaté l'agencement des données, comment les récupérées,</w:t>
      </w:r>
      <w:r w:rsidR="004F192B">
        <w:rPr>
          <w:rFonts w:ascii="Calibri" w:hAnsi="Calibri" w:cs="Calibri"/>
        </w:rPr>
        <w:t xml:space="preserve"> </w:t>
      </w:r>
      <w:r>
        <w:rPr>
          <w:rFonts w:ascii="Calibri" w:hAnsi="Calibri" w:cs="Calibri"/>
        </w:rPr>
        <w:t xml:space="preserve">les stockées et les réécrire. </w:t>
      </w:r>
      <w:r w:rsidR="00EC7AA6">
        <w:rPr>
          <w:rFonts w:ascii="Calibri" w:hAnsi="Calibri" w:cs="Calibri"/>
        </w:rPr>
        <w:t>Après</w:t>
      </w:r>
      <w:r>
        <w:rPr>
          <w:rFonts w:ascii="Calibri" w:hAnsi="Calibri" w:cs="Calibri"/>
        </w:rPr>
        <w:t xml:space="preserve"> cela, nous pouvions passer à la phase 1.</w:t>
      </w:r>
    </w:p>
    <w:p w14:paraId="531825A9" w14:textId="6069989D" w:rsidR="00EC12C6" w:rsidRPr="00EC12C6" w:rsidRDefault="00EC12C6" w:rsidP="00EC12C6">
      <w:pPr>
        <w:pStyle w:val="Titre1"/>
      </w:pPr>
      <w:r>
        <w:t xml:space="preserve">Phase </w:t>
      </w:r>
      <w:r>
        <w:t>1</w:t>
      </w:r>
    </w:p>
    <w:p w14:paraId="6DBAF90C" w14:textId="77777777" w:rsidR="00EC12C6" w:rsidRDefault="00EC12C6" w:rsidP="00EC12C6">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Maintenant que nous avons accès à c données. Il nous faut les manipuler et les réagencée.</w:t>
      </w:r>
    </w:p>
    <w:p w14:paraId="714B43AC" w14:textId="77777777" w:rsidR="00EC7AA6" w:rsidRDefault="00EC7AA6" w:rsidP="00EC7AA6">
      <w:pPr>
        <w:pStyle w:val="NormalWeb"/>
        <w:spacing w:before="0" w:beforeAutospacing="0" w:after="0" w:afterAutospacing="0"/>
        <w:rPr>
          <w:rFonts w:ascii="Calibri" w:hAnsi="Calibri" w:cs="Calibri"/>
          <w:sz w:val="22"/>
          <w:szCs w:val="22"/>
          <w:lang w:val="fr-FR"/>
        </w:rPr>
      </w:pPr>
    </w:p>
    <w:p w14:paraId="7D5022E8" w14:textId="5C4F826C" w:rsidR="00C6554A" w:rsidRPr="00EC7AA6" w:rsidRDefault="00EC7AA6" w:rsidP="00EC7AA6">
      <w:pPr>
        <w:pStyle w:val="NormalWeb"/>
        <w:spacing w:before="0" w:beforeAutospacing="0" w:after="0" w:afterAutospacing="0"/>
        <w:rPr>
          <w:rFonts w:ascii="Calibri" w:hAnsi="Calibri" w:cs="Calibri"/>
          <w:sz w:val="22"/>
          <w:szCs w:val="22"/>
          <w:lang w:val="fr-FR"/>
        </w:rPr>
      </w:pPr>
      <w:r w:rsidRPr="00EC7AA6">
        <w:rPr>
          <w:rFonts w:ascii="Calibri" w:hAnsi="Calibri" w:cs="Calibri"/>
        </w:rPr>
        <w:t>Notre programme commence par lire et stocker les données des sujets de l'étude. Il vérifie ensuite l'accès aux fichiers en lecture et écriture. Si les accès sont réussis, le programme traite chaque valeur de chaque ligne du fichier. Il vérifie si les valeurs sont cohérentes et les convertit en vecteurs si elles le sont. 10% des valeurs sont ensuite placées dans un fichier test. Le programme lit le fichier à l'envers pour trouver le dernier index, ce qui permet de déterminer quand les 90% des données ont été traitées et de changer le fichier destinataire sans devoir parcourir le fichier une deuxième fois. Ce processus est répété pour les 24 fichiers correspondant à chaque mouvement.</w:t>
      </w:r>
    </w:p>
    <w:p w14:paraId="06580A55" w14:textId="2A8C404E" w:rsidR="00C6554A" w:rsidRDefault="00EC12C6" w:rsidP="00C6554A">
      <w:pPr>
        <w:pStyle w:val="Titre2"/>
      </w:pPr>
      <w:r>
        <w:t>Bis</w:t>
      </w:r>
    </w:p>
    <w:p w14:paraId="1593DFD3" w14:textId="6D9D58CE" w:rsidR="00EC12C6" w:rsidRPr="00EC7AA6" w:rsidRDefault="00EC7AA6" w:rsidP="00EC12C6">
      <w:pPr>
        <w:pStyle w:val="NormalWeb"/>
        <w:spacing w:before="0" w:beforeAutospacing="0" w:after="0" w:afterAutospacing="0"/>
        <w:rPr>
          <w:rFonts w:ascii="Calibri" w:hAnsi="Calibri" w:cs="Calibri"/>
          <w:sz w:val="22"/>
          <w:szCs w:val="22"/>
          <w:lang w:val="fr-FR"/>
        </w:rPr>
      </w:pPr>
      <w:r w:rsidRPr="00EC7AA6">
        <w:rPr>
          <w:rFonts w:ascii="Calibri" w:hAnsi="Calibri" w:cs="Calibri"/>
        </w:rPr>
        <w:t>Pour traiter les valeurs aberrantes, nous avions initialement intégré leur identification directement dans le programme principal afin de les supprimer, les considérant comme perturbatrices. Toutefois, pour éviter toute erreur, nous avons également créé un programme séparé dédié uniquement à l'identification de ces valeurs aberrantes.</w:t>
      </w:r>
    </w:p>
    <w:p w14:paraId="107CA417" w14:textId="77777777" w:rsidR="00EC12C6" w:rsidRPr="00EC12C6" w:rsidRDefault="00EC12C6" w:rsidP="00EC12C6"/>
    <w:p w14:paraId="2C56E4EB" w14:textId="2F752894" w:rsidR="00EC12C6" w:rsidRDefault="00EC12C6" w:rsidP="00EC12C6">
      <w:pPr>
        <w:pStyle w:val="Titre1"/>
      </w:pPr>
      <w:r>
        <w:t xml:space="preserve">Phase </w:t>
      </w:r>
      <w:r>
        <w:t>2</w:t>
      </w:r>
    </w:p>
    <w:p w14:paraId="28D5B0C4" w14:textId="4E9B51D5" w:rsidR="00EC7AA6" w:rsidRPr="00EC7AA6" w:rsidRDefault="00EC7AA6" w:rsidP="00EC12C6">
      <w:pPr>
        <w:pStyle w:val="NormalWeb"/>
        <w:spacing w:before="0" w:beforeAutospacing="0" w:after="0" w:afterAutospacing="0"/>
        <w:rPr>
          <w:rFonts w:ascii="Calibri" w:hAnsi="Calibri" w:cs="Calibri"/>
        </w:rPr>
      </w:pPr>
      <w:r>
        <w:rPr>
          <w:noProof/>
        </w:rPr>
        <mc:AlternateContent>
          <mc:Choice Requires="wpi">
            <w:drawing>
              <wp:anchor distT="0" distB="0" distL="114300" distR="114300" simplePos="0" relativeHeight="251663360" behindDoc="0" locked="0" layoutInCell="1" allowOverlap="1" wp14:anchorId="379F282E" wp14:editId="4152FAD8">
                <wp:simplePos x="0" y="0"/>
                <wp:positionH relativeFrom="column">
                  <wp:posOffset>1037955</wp:posOffset>
                </wp:positionH>
                <wp:positionV relativeFrom="paragraph">
                  <wp:posOffset>1217130</wp:posOffset>
                </wp:positionV>
                <wp:extent cx="982800" cy="360"/>
                <wp:effectExtent l="57150" t="76200" r="65405" b="95250"/>
                <wp:wrapNone/>
                <wp:docPr id="697759836" name="Encre 7"/>
                <wp:cNvGraphicFramePr/>
                <a:graphic xmlns:a="http://schemas.openxmlformats.org/drawingml/2006/main">
                  <a:graphicData uri="http://schemas.microsoft.com/office/word/2010/wordprocessingInk">
                    <w14:contentPart bwMode="auto" r:id="rId8">
                      <w14:nvContentPartPr>
                        <w14:cNvContentPartPr/>
                      </w14:nvContentPartPr>
                      <w14:xfrm>
                        <a:off x="0" y="0"/>
                        <a:ext cx="982800" cy="360"/>
                      </w14:xfrm>
                    </w14:contentPart>
                  </a:graphicData>
                </a:graphic>
              </wp:anchor>
            </w:drawing>
          </mc:Choice>
          <mc:Fallback>
            <w:pict>
              <v:shapetype w14:anchorId="7BA973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 o:spid="_x0000_s1026" type="#_x0000_t75" style="position:absolute;margin-left:80.35pt;margin-top:93pt;width:80.25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">
                <v:imagedata r:id="rId9" o:title=""/>
              </v:shape>
            </w:pict>
          </mc:Fallback>
        </mc:AlternateContent>
      </w:r>
      <w:r>
        <w:rPr>
          <w:noProof/>
        </w:rPr>
        <w:drawing>
          <wp:anchor distT="0" distB="0" distL="114300" distR="114300" simplePos="0" relativeHeight="251658240" behindDoc="0" locked="0" layoutInCell="1" allowOverlap="1" wp14:anchorId="7C5171B7" wp14:editId="7405717A">
            <wp:simplePos x="0" y="0"/>
            <wp:positionH relativeFrom="margin">
              <wp:posOffset>704850</wp:posOffset>
            </wp:positionH>
            <wp:positionV relativeFrom="paragraph">
              <wp:posOffset>1150620</wp:posOffset>
            </wp:positionV>
            <wp:extent cx="3969385" cy="1057275"/>
            <wp:effectExtent l="0" t="0" r="0" b="9525"/>
            <wp:wrapNone/>
            <wp:docPr id="6577603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60308"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969385" cy="1057275"/>
                    </a:xfrm>
                    <a:prstGeom prst="rect">
                      <a:avLst/>
                    </a:prstGeom>
                  </pic:spPr>
                </pic:pic>
              </a:graphicData>
            </a:graphic>
          </wp:anchor>
        </w:drawing>
      </w:r>
      <w:r w:rsidRPr="00EC7AA6">
        <w:rPr>
          <w:rFonts w:ascii="Calibri" w:hAnsi="Calibri" w:cs="Calibri"/>
        </w:rPr>
        <w:t xml:space="preserve">En entamant la phase 2, nous avons découvert un problème avec l'agencement des vecteurs que nous avions calculés et placés dans le fichier </w:t>
      </w:r>
      <w:proofErr w:type="spellStart"/>
      <w:r w:rsidRPr="00EC7AA6">
        <w:rPr>
          <w:rFonts w:ascii="Calibri" w:hAnsi="Calibri" w:cs="Calibri"/>
        </w:rPr>
        <w:t>trainSet</w:t>
      </w:r>
      <w:proofErr w:type="spellEnd"/>
      <w:r w:rsidRPr="00EC7AA6">
        <w:rPr>
          <w:rFonts w:ascii="Calibri" w:hAnsi="Calibri" w:cs="Calibri"/>
        </w:rPr>
        <w:t xml:space="preserve">. En raison d'une limite de taille pour les lignes dans ce fichier, les lignes contenant jusqu'à 10 000 valeurs de 13 caractères chacune étaient automatiquement mises à la ligne. Nous avons décidé de laisser les données telles quelles et de nous concentrer uniquement sur les débuts de ligne, </w:t>
      </w:r>
      <w:r w:rsidRPr="00EC7AA6">
        <w:rPr>
          <w:rFonts w:ascii="Calibri" w:hAnsi="Calibri" w:cs="Calibri"/>
          <w:highlight w:val="yellow"/>
        </w:rPr>
        <w:t>identifiables par le numéro de mouvement et le sexe du sujet</w:t>
      </w:r>
      <w:r w:rsidRPr="00EC7AA6">
        <w:rPr>
          <w:rFonts w:ascii="Calibri" w:hAnsi="Calibri" w:cs="Calibri"/>
          <w:highlight w:val="yellow"/>
        </w:rPr>
        <w:t>.</w:t>
      </w:r>
    </w:p>
    <w:p w14:paraId="5EE9B91B" w14:textId="2262E901" w:rsidR="00EC7AA6" w:rsidRDefault="00EC7AA6" w:rsidP="00EC12C6">
      <w:pPr>
        <w:pStyle w:val="NormalWeb"/>
        <w:spacing w:before="0" w:beforeAutospacing="0" w:after="0" w:afterAutospacing="0"/>
        <w:rPr>
          <w:rFonts w:ascii="Calibri" w:hAnsi="Calibri" w:cs="Calibri"/>
          <w:sz w:val="22"/>
          <w:szCs w:val="22"/>
          <w:lang w:val="fr-FR"/>
        </w:rPr>
      </w:pPr>
    </w:p>
    <w:p w14:paraId="0E4F6D9B" w14:textId="40B42B38" w:rsidR="00EC7AA6" w:rsidRDefault="00EC7AA6" w:rsidP="00EC12C6">
      <w:pPr>
        <w:pStyle w:val="NormalWeb"/>
        <w:spacing w:before="0" w:beforeAutospacing="0" w:after="0" w:afterAutospacing="0"/>
        <w:rPr>
          <w:rFonts w:ascii="Calibri" w:hAnsi="Calibri" w:cs="Calibri"/>
          <w:sz w:val="22"/>
          <w:szCs w:val="22"/>
          <w:lang w:val="fr-FR"/>
        </w:rPr>
      </w:pPr>
      <w:r>
        <w:rPr>
          <w:rFonts w:ascii="Calibri" w:hAnsi="Calibri" w:cs="Calibri"/>
          <w:noProof/>
          <w:sz w:val="22"/>
          <w:szCs w:val="22"/>
          <w:lang w:val="fr-FR"/>
        </w:rPr>
        <mc:AlternateContent>
          <mc:Choice Requires="wpi">
            <w:drawing>
              <wp:anchor distT="0" distB="0" distL="114300" distR="114300" simplePos="0" relativeHeight="251664384" behindDoc="0" locked="0" layoutInCell="1" allowOverlap="1" wp14:anchorId="5AEAE7AC" wp14:editId="1E669E32">
                <wp:simplePos x="0" y="0"/>
                <wp:positionH relativeFrom="column">
                  <wp:posOffset>1057035</wp:posOffset>
                </wp:positionH>
                <wp:positionV relativeFrom="paragraph">
                  <wp:posOffset>116085</wp:posOffset>
                </wp:positionV>
                <wp:extent cx="991800" cy="109080"/>
                <wp:effectExtent l="57150" t="76200" r="18415" b="81915"/>
                <wp:wrapNone/>
                <wp:docPr id="1002897697" name="Encre 8"/>
                <wp:cNvGraphicFramePr/>
                <a:graphic xmlns:a="http://schemas.openxmlformats.org/drawingml/2006/main">
                  <a:graphicData uri="http://schemas.microsoft.com/office/word/2010/wordprocessingInk">
                    <w14:contentPart bwMode="auto" r:id="rId11">
                      <w14:nvContentPartPr>
                        <w14:cNvContentPartPr/>
                      </w14:nvContentPartPr>
                      <w14:xfrm>
                        <a:off x="0" y="0"/>
                        <a:ext cx="991800" cy="109080"/>
                      </w14:xfrm>
                    </w14:contentPart>
                  </a:graphicData>
                </a:graphic>
              </wp:anchor>
            </w:drawing>
          </mc:Choice>
          <mc:Fallback>
            <w:pict>
              <v:shape w14:anchorId="0B7A863B" id="Encre 8" o:spid="_x0000_s1026" type="#_x0000_t75" style="position:absolute;margin-left:81.85pt;margin-top:6.3pt;width:80.95pt;height:1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">
                <v:imagedata r:id="rId12" o:title=""/>
              </v:shape>
            </w:pict>
          </mc:Fallback>
        </mc:AlternateContent>
      </w:r>
    </w:p>
    <w:p w14:paraId="4703216F" w14:textId="755230BA" w:rsidR="00EC12C6" w:rsidRDefault="00EC7AA6" w:rsidP="00EC12C6">
      <w:pPr>
        <w:pStyle w:val="NormalWeb"/>
        <w:spacing w:before="0" w:beforeAutospacing="0" w:after="0" w:afterAutospacing="0"/>
        <w:rPr>
          <w:rFonts w:ascii="Calibri" w:hAnsi="Calibri" w:cs="Calibri"/>
          <w:sz w:val="22"/>
          <w:szCs w:val="22"/>
          <w:lang w:val="fr-FR"/>
        </w:rPr>
      </w:pPr>
      <w:r>
        <w:rPr>
          <w:rFonts w:ascii="Calibri" w:hAnsi="Calibri" w:cs="Calibri"/>
          <w:noProof/>
          <w:sz w:val="22"/>
          <w:szCs w:val="22"/>
          <w:lang w:val="fr-FR"/>
        </w:rPr>
        <mc:AlternateContent>
          <mc:Choice Requires="wpi">
            <w:drawing>
              <wp:anchor distT="0" distB="0" distL="114300" distR="114300" simplePos="0" relativeHeight="251665408" behindDoc="0" locked="0" layoutInCell="1" allowOverlap="1" wp14:anchorId="6D245384" wp14:editId="7FCEE3E3">
                <wp:simplePos x="0" y="0"/>
                <wp:positionH relativeFrom="column">
                  <wp:posOffset>1057035</wp:posOffset>
                </wp:positionH>
                <wp:positionV relativeFrom="paragraph">
                  <wp:posOffset>334790</wp:posOffset>
                </wp:positionV>
                <wp:extent cx="992520" cy="135360"/>
                <wp:effectExtent l="57150" t="57150" r="0" b="93345"/>
                <wp:wrapNone/>
                <wp:docPr id="1942975826" name="Encre 9"/>
                <wp:cNvGraphicFramePr/>
                <a:graphic xmlns:a="http://schemas.openxmlformats.org/drawingml/2006/main">
                  <a:graphicData uri="http://schemas.microsoft.com/office/word/2010/wordprocessingInk">
                    <w14:contentPart bwMode="auto" r:id="rId13">
                      <w14:nvContentPartPr>
                        <w14:cNvContentPartPr/>
                      </w14:nvContentPartPr>
                      <w14:xfrm>
                        <a:off x="0" y="0"/>
                        <a:ext cx="992520" cy="135360"/>
                      </w14:xfrm>
                    </w14:contentPart>
                  </a:graphicData>
                </a:graphic>
              </wp:anchor>
            </w:drawing>
          </mc:Choice>
          <mc:Fallback>
            <w:pict>
              <v:shape w14:anchorId="0DF43212" id="Encre 9" o:spid="_x0000_s1026" type="#_x0000_t75" style="position:absolute;margin-left:81.85pt;margin-top:23.55pt;width:80.95pt;height:1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">
                <v:imagedata r:id="rId14" o:title=""/>
              </v:shape>
            </w:pict>
          </mc:Fallback>
        </mc:AlternateContent>
      </w:r>
    </w:p>
    <w:p w14:paraId="7F95A73A" w14:textId="64E20902" w:rsidR="00EC12C6" w:rsidRPr="00E16137" w:rsidRDefault="00EC12C6" w:rsidP="00E16137">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lastRenderedPageBreak/>
        <w:t xml:space="preserve">Nous prenons donc </w:t>
      </w:r>
      <w:r w:rsidR="00EC7AA6">
        <w:rPr>
          <w:rFonts w:ascii="Calibri" w:hAnsi="Calibri" w:cs="Calibri"/>
          <w:sz w:val="22"/>
          <w:szCs w:val="22"/>
          <w:lang w:val="fr-FR"/>
        </w:rPr>
        <w:t>à</w:t>
      </w:r>
      <w:r>
        <w:rPr>
          <w:rFonts w:ascii="Calibri" w:hAnsi="Calibri" w:cs="Calibri"/>
          <w:sz w:val="22"/>
          <w:szCs w:val="22"/>
          <w:lang w:val="fr-FR"/>
        </w:rPr>
        <w:t xml:space="preserve"> chaque fois que les 600 </w:t>
      </w:r>
      <w:r w:rsidR="00EC7AA6">
        <w:rPr>
          <w:rFonts w:ascii="Calibri" w:hAnsi="Calibri" w:cs="Calibri"/>
          <w:sz w:val="22"/>
          <w:szCs w:val="22"/>
          <w:lang w:val="fr-FR"/>
        </w:rPr>
        <w:t>premières</w:t>
      </w:r>
      <w:r>
        <w:rPr>
          <w:rFonts w:ascii="Calibri" w:hAnsi="Calibri" w:cs="Calibri"/>
          <w:sz w:val="22"/>
          <w:szCs w:val="22"/>
          <w:lang w:val="fr-FR"/>
        </w:rPr>
        <w:t xml:space="preserve"> valeurs suivant les données informatives des lignes. Nous créons avec ces valeurs les patterns</w:t>
      </w:r>
      <w:r w:rsidR="00AB68A0">
        <w:rPr>
          <w:rFonts w:ascii="Calibri" w:hAnsi="Calibri" w:cs="Calibri"/>
          <w:sz w:val="22"/>
          <w:szCs w:val="22"/>
          <w:lang w:val="fr-FR"/>
        </w:rPr>
        <w:t xml:space="preserve"> de chaque mouvement dans le fichier </w:t>
      </w:r>
      <w:proofErr w:type="spellStart"/>
      <w:r w:rsidR="00AB68A0">
        <w:rPr>
          <w:rFonts w:ascii="Calibri" w:hAnsi="Calibri" w:cs="Calibri"/>
          <w:sz w:val="22"/>
          <w:szCs w:val="22"/>
          <w:lang w:val="fr-FR"/>
        </w:rPr>
        <w:t>fiModel</w:t>
      </w:r>
      <w:proofErr w:type="spellEnd"/>
      <w:r w:rsidR="00AB68A0">
        <w:rPr>
          <w:rFonts w:ascii="Calibri" w:hAnsi="Calibri" w:cs="Calibri"/>
          <w:sz w:val="22"/>
          <w:szCs w:val="22"/>
          <w:lang w:val="fr-FR"/>
        </w:rPr>
        <w:t>.</w:t>
      </w:r>
    </w:p>
    <w:p w14:paraId="2A128363" w14:textId="4A451085" w:rsidR="00000000" w:rsidRDefault="00EC12C6" w:rsidP="00625B72">
      <w:pPr>
        <w:pStyle w:val="Titre1"/>
      </w:pPr>
      <w:r>
        <w:t xml:space="preserve">Phase </w:t>
      </w:r>
      <w:r>
        <w:t>3</w:t>
      </w:r>
    </w:p>
    <w:p w14:paraId="68BAF703" w14:textId="2E6CA144" w:rsidR="00625B72" w:rsidRDefault="00625B72" w:rsidP="00625B72">
      <w:r>
        <w:t xml:space="preserve">Pour cette 3 </w:t>
      </w:r>
      <w:r w:rsidR="00EC7AA6">
        <w:t>-ème</w:t>
      </w:r>
      <w:r>
        <w:t xml:space="preserve"> phase il </w:t>
      </w:r>
      <w:r w:rsidR="00393B08">
        <w:t>me</w:t>
      </w:r>
      <w:r>
        <w:t xml:space="preserve"> fallait comparer les patterns qui représente les valeurs moyennes de chaque mouvement avec valeurs de </w:t>
      </w:r>
      <w:proofErr w:type="spellStart"/>
      <w:r>
        <w:t>testSet</w:t>
      </w:r>
      <w:proofErr w:type="spellEnd"/>
      <w:r>
        <w:t xml:space="preserve"> qui elles n’ont pas été utilisées dans les ‘’moyennes’’. </w:t>
      </w:r>
    </w:p>
    <w:p w14:paraId="4034C6AC" w14:textId="2F7FDBD7" w:rsidR="00393B08" w:rsidRDefault="004F192B" w:rsidP="00625B72">
      <w:r>
        <w:rPr>
          <w:noProof/>
        </w:rPr>
        <w:drawing>
          <wp:anchor distT="0" distB="0" distL="114300" distR="114300" simplePos="0" relativeHeight="251659264" behindDoc="1" locked="0" layoutInCell="1" allowOverlap="1" wp14:anchorId="350A604D" wp14:editId="3FCC39BA">
            <wp:simplePos x="0" y="0"/>
            <wp:positionH relativeFrom="margin">
              <wp:posOffset>3857625</wp:posOffset>
            </wp:positionH>
            <wp:positionV relativeFrom="paragraph">
              <wp:posOffset>1226820</wp:posOffset>
            </wp:positionV>
            <wp:extent cx="1733550" cy="659130"/>
            <wp:effectExtent l="0" t="0" r="0" b="7620"/>
            <wp:wrapTight wrapText="bothSides">
              <wp:wrapPolygon edited="0">
                <wp:start x="0" y="0"/>
                <wp:lineTo x="0" y="21225"/>
                <wp:lineTo x="21363" y="21225"/>
                <wp:lineTo x="21363" y="0"/>
                <wp:lineTo x="0" y="0"/>
              </wp:wrapPolygon>
            </wp:wrapTight>
            <wp:docPr id="24835778"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5778" name="Image 1" descr="Une image contenant texte, Police,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733550" cy="659130"/>
                    </a:xfrm>
                    <a:prstGeom prst="rect">
                      <a:avLst/>
                    </a:prstGeom>
                  </pic:spPr>
                </pic:pic>
              </a:graphicData>
            </a:graphic>
            <wp14:sizeRelH relativeFrom="margin">
              <wp14:pctWidth>0</wp14:pctWidth>
            </wp14:sizeRelH>
            <wp14:sizeRelV relativeFrom="margin">
              <wp14:pctHeight>0</wp14:pctHeight>
            </wp14:sizeRelV>
          </wp:anchor>
        </w:drawing>
      </w:r>
      <w:r w:rsidR="00393B08">
        <w:t>J’ai</w:t>
      </w:r>
      <w:r w:rsidR="00625B72">
        <w:t xml:space="preserve"> donc récupéré les 600 valeurs de chaque pattern et 600 pour chaque mouvement et sujet différent (6 mouvements ayant chacun 24 sujets). </w:t>
      </w:r>
      <w:r w:rsidR="00393B08">
        <w:t xml:space="preserve">Comme nous avions au préalable retirer les valeurs aberrantes. Certaines lignes déjà composé de seulement 10% de 1000 valeurs (100 valeurs loin des 600 recherchées) et des valeurs aberrantes en moins. </w:t>
      </w:r>
      <w:r>
        <w:t>Il a fallu</w:t>
      </w:r>
      <w:r w:rsidR="00393B08">
        <w:t xml:space="preserve"> remplir au fur et à mesures pour atteindre les 600 valeurs pour un même sujet et même mouvement.</w:t>
      </w:r>
      <w:r>
        <w:t xml:space="preserve"> </w:t>
      </w:r>
    </w:p>
    <w:p w14:paraId="16D4C86C" w14:textId="77777777" w:rsidR="003A42D1" w:rsidRDefault="003A42D1" w:rsidP="00625B72">
      <w:r>
        <w:t xml:space="preserve"> </w:t>
      </w:r>
      <w:r w:rsidR="004F192B">
        <w:t xml:space="preserve">Pour la partie calcul j’ai utilisé une structure pour stocker directement les résultats par chaque mouvement. Le nombre de réussite, les ratés et le nombres de fois que le mouvement à été confondu avec un autre. </w:t>
      </w:r>
    </w:p>
    <w:p w14:paraId="1E8F6C0C" w14:textId="77777777" w:rsidR="00E16137" w:rsidRDefault="00E16137" w:rsidP="00625B72"/>
    <w:p w14:paraId="0BC3C368" w14:textId="0363DD0C" w:rsidR="003A42D1" w:rsidRDefault="003A42D1" w:rsidP="00E16137">
      <w:pPr>
        <w:pStyle w:val="Titre2"/>
      </w:pPr>
      <w:r>
        <w:rPr>
          <w:noProof/>
        </w:rPr>
        <w:drawing>
          <wp:anchor distT="0" distB="0" distL="114300" distR="114300" simplePos="0" relativeHeight="251660288" behindDoc="0" locked="0" layoutInCell="1" allowOverlap="1" wp14:anchorId="2B799620" wp14:editId="668637BE">
            <wp:simplePos x="0" y="0"/>
            <wp:positionH relativeFrom="column">
              <wp:posOffset>3209925</wp:posOffset>
            </wp:positionH>
            <wp:positionV relativeFrom="paragraph">
              <wp:posOffset>173355</wp:posOffset>
            </wp:positionV>
            <wp:extent cx="2647203" cy="1085850"/>
            <wp:effectExtent l="0" t="0" r="1270" b="0"/>
            <wp:wrapThrough wrapText="bothSides">
              <wp:wrapPolygon edited="0">
                <wp:start x="0" y="0"/>
                <wp:lineTo x="0" y="21221"/>
                <wp:lineTo x="21455" y="21221"/>
                <wp:lineTo x="21455" y="0"/>
                <wp:lineTo x="0" y="0"/>
              </wp:wrapPolygon>
            </wp:wrapThrough>
            <wp:docPr id="1752878757" name="Image 3" descr="Isucces + &#10;21 &#10;41 &#10;61 &#10;7 &#10;22 &#10;13 &#10;Fails &#10;21 &#10;17 &#10;4 &#10;11 &#10;/ Total &#10;/ 24 &#10;/ 24 &#10;/ 24 &#10;/ 24 &#10;/ 24 &#10;/ 24 &#10;112 &#10;129 &#10;162 &#10;191 &#10;183 &#10;| 54 &#10;Iss &#10;. 17% &#10;. 67% &#10;Attract &#10;Attract &#10;Attract &#10;Attract &#10;Attract &#10;Attract &#10;18 &#10;11 &#10;38 &#10;88/1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ucces + &#10;21 &#10;41 &#10;61 &#10;7 &#10;22 &#10;13 &#10;Fails &#10;21 &#10;17 &#10;4 &#10;11 &#10;/ Total &#10;/ 24 &#10;/ 24 &#10;/ 24 &#10;/ 24 &#10;/ 24 &#10;/ 24 &#10;112 &#10;129 &#10;162 &#10;191 &#10;183 &#10;| 54 &#10;Iss &#10;. 17% &#10;. 67% &#10;Attract &#10;Attract &#10;Attract &#10;Attract &#10;Attract &#10;Attract &#10;18 &#10;11 &#10;38 &#10;88/144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203" cy="1085850"/>
                    </a:xfrm>
                    <a:prstGeom prst="rect">
                      <a:avLst/>
                    </a:prstGeom>
                    <a:noFill/>
                    <a:ln>
                      <a:noFill/>
                    </a:ln>
                  </pic:spPr>
                </pic:pic>
              </a:graphicData>
            </a:graphic>
          </wp:anchor>
        </w:drawing>
      </w:r>
      <w:r w:rsidR="00E16137">
        <w:t xml:space="preserve">Amélioration des résultats </w:t>
      </w:r>
    </w:p>
    <w:p w14:paraId="125C9480" w14:textId="19043F2F" w:rsidR="004F192B" w:rsidRDefault="003A42D1" w:rsidP="00625B72">
      <w:r>
        <w:t>Ce qui nous amènent au premier résultat.</w:t>
      </w:r>
      <w:r w:rsidRPr="003A42D1">
        <w:rPr>
          <w:rFonts w:ascii="Calibri" w:hAnsi="Calibri" w:cs="Calibri"/>
        </w:rPr>
        <w:t xml:space="preserve"> </w:t>
      </w:r>
    </w:p>
    <w:p w14:paraId="1225969F" w14:textId="34665BF4" w:rsidR="00A067E0" w:rsidRDefault="003A42D1" w:rsidP="00625B72">
      <w:r>
        <w:t xml:space="preserve">Ce que nous devons déjà prendre en compte, c’est que nous avons déjà retiré les valeurs et que le collage des valeurs de </w:t>
      </w:r>
      <w:proofErr w:type="spellStart"/>
      <w:r>
        <w:t>testSet</w:t>
      </w:r>
      <w:proofErr w:type="spellEnd"/>
      <w:r>
        <w:t xml:space="preserve"> quand il en manquait peu </w:t>
      </w:r>
      <w:r w:rsidR="00A067E0">
        <w:t>avoir ‘’cassé les patte</w:t>
      </w:r>
      <w:r w:rsidR="00EC7AA6">
        <w:t>r</w:t>
      </w:r>
      <w:r w:rsidR="00A067E0">
        <w:t>n</w:t>
      </w:r>
      <w:r w:rsidR="00EC7AA6">
        <w:t>s</w:t>
      </w:r>
      <w:r w:rsidR="00A067E0">
        <w:t xml:space="preserve"> a </w:t>
      </w:r>
      <w:r w:rsidR="00EC7AA6">
        <w:t>détecté</w:t>
      </w:r>
      <w:r w:rsidR="00A067E0">
        <w:t xml:space="preserve"> dans </w:t>
      </w:r>
      <w:proofErr w:type="spellStart"/>
      <w:r w:rsidR="00A067E0">
        <w:t>testSet</w:t>
      </w:r>
      <w:proofErr w:type="spellEnd"/>
      <w:r w:rsidR="00A067E0">
        <w:t xml:space="preserve"> mais après ajustement des résultats, cela pourrait rendre plus robuste notre </w:t>
      </w:r>
      <w:r w:rsidR="00EC7AA6">
        <w:t>détection</w:t>
      </w:r>
      <w:r w:rsidR="00A067E0">
        <w:t>.</w:t>
      </w:r>
    </w:p>
    <w:p w14:paraId="69015760" w14:textId="0F326B06" w:rsidR="00E16137" w:rsidRDefault="00A067E0" w:rsidP="00625B72">
      <w:r>
        <w:t>(</w:t>
      </w:r>
      <w:proofErr w:type="spellStart"/>
      <w:r>
        <w:t>Attract</w:t>
      </w:r>
      <w:proofErr w:type="spellEnd"/>
      <w:r>
        <w:t xml:space="preserve"> = </w:t>
      </w:r>
      <w:r>
        <w:t xml:space="preserve">le nombres de fois que le mouvement </w:t>
      </w:r>
      <w:r>
        <w:t>a</w:t>
      </w:r>
      <w:r>
        <w:t xml:space="preserve"> été confondu avec un autre.</w:t>
      </w:r>
      <w:r>
        <w:t>)</w:t>
      </w:r>
    </w:p>
    <w:p w14:paraId="564CB764" w14:textId="7361EF9E" w:rsidR="00E16137" w:rsidRDefault="00E16137" w:rsidP="00625B72">
      <w:r>
        <w:t>(Dans la partie qui suit je parle de visibilité pour parl</w:t>
      </w:r>
      <w:r w:rsidR="00E93165">
        <w:t>er du nombre de fois que le programme proposé un mouvement comme réponse)</w:t>
      </w:r>
      <w:r>
        <w:t xml:space="preserve"> </w:t>
      </w:r>
    </w:p>
    <w:p w14:paraId="731EF725" w14:textId="77777777" w:rsidR="00E93165" w:rsidRDefault="00E93165" w:rsidP="00625B72"/>
    <w:p w14:paraId="4492D55E" w14:textId="5D16A0A2" w:rsidR="00A067E0" w:rsidRDefault="00A067E0" w:rsidP="00625B72">
      <w:r>
        <w:t>En analysant les résultats affichés, on peut en déduire que :</w:t>
      </w:r>
    </w:p>
    <w:p w14:paraId="1B557B52" w14:textId="77777777" w:rsidR="00A067E0" w:rsidRDefault="00A067E0" w:rsidP="00A067E0">
      <w:pPr>
        <w:pStyle w:val="Paragraphedeliste"/>
        <w:numPr>
          <w:ilvl w:val="0"/>
          <w:numId w:val="16"/>
        </w:numPr>
      </w:pPr>
      <w:r>
        <w:t xml:space="preserve">Le mouvement 1 </w:t>
      </w:r>
      <w:r w:rsidR="003A42D1">
        <w:t xml:space="preserve">  </w:t>
      </w:r>
      <w:r>
        <w:t xml:space="preserve">n’a que 12.5% de réussite malgré 18 </w:t>
      </w:r>
      <w:proofErr w:type="spellStart"/>
      <w:r>
        <w:t>attracts</w:t>
      </w:r>
      <w:proofErr w:type="spellEnd"/>
      <w:r>
        <w:t>.</w:t>
      </w:r>
    </w:p>
    <w:p w14:paraId="1ABB96DE" w14:textId="29D2ADBF" w:rsidR="00E16137" w:rsidRDefault="00A067E0" w:rsidP="00E16137">
      <w:pPr>
        <w:pStyle w:val="Paragraphedeliste"/>
        <w:numPr>
          <w:ilvl w:val="0"/>
          <w:numId w:val="16"/>
        </w:numPr>
      </w:pPr>
      <w:r>
        <w:t>Le 2 a peu de réussite et très peu d’</w:t>
      </w:r>
      <w:proofErr w:type="spellStart"/>
      <w:r>
        <w:t>attracts</w:t>
      </w:r>
      <w:proofErr w:type="spellEnd"/>
      <w:r w:rsidR="00E16137">
        <w:t>. On peu en déduire qu’il manque de visibilité*.</w:t>
      </w:r>
    </w:p>
    <w:p w14:paraId="60E826FE" w14:textId="7D378E8B" w:rsidR="00E16137" w:rsidRDefault="00E16137" w:rsidP="00E16137">
      <w:pPr>
        <w:pStyle w:val="Paragraphedeliste"/>
        <w:numPr>
          <w:ilvl w:val="0"/>
          <w:numId w:val="16"/>
        </w:numPr>
      </w:pPr>
      <w:r>
        <w:t xml:space="preserve">Le 3 par apport </w:t>
      </w:r>
      <w:proofErr w:type="gramStart"/>
      <w:r>
        <w:t>au autre</w:t>
      </w:r>
      <w:proofErr w:type="gramEnd"/>
      <w:r>
        <w:t xml:space="preserve"> semble moyen donc pas de conclusion.</w:t>
      </w:r>
    </w:p>
    <w:p w14:paraId="546919C8" w14:textId="10DE2AAD" w:rsidR="00393B08" w:rsidRDefault="00E16137" w:rsidP="00E16137">
      <w:pPr>
        <w:pStyle w:val="Paragraphedeliste"/>
        <w:numPr>
          <w:ilvl w:val="0"/>
          <w:numId w:val="16"/>
        </w:numPr>
      </w:pPr>
      <w:r>
        <w:t xml:space="preserve">Le 4 presque parfait malgré ses 11 </w:t>
      </w:r>
      <w:proofErr w:type="spellStart"/>
      <w:r>
        <w:t>attracks</w:t>
      </w:r>
      <w:proofErr w:type="spellEnd"/>
      <w:r>
        <w:t>. Surement un peu trop visible*</w:t>
      </w:r>
      <w:r w:rsidR="00A067E0">
        <w:t xml:space="preserve"> </w:t>
      </w:r>
    </w:p>
    <w:p w14:paraId="38E7486F" w14:textId="4F866A09" w:rsidR="00E93165" w:rsidRDefault="00E93165" w:rsidP="00E16137">
      <w:pPr>
        <w:pStyle w:val="Paragraphedeliste"/>
        <w:numPr>
          <w:ilvl w:val="0"/>
          <w:numId w:val="16"/>
        </w:numPr>
      </w:pPr>
      <w:r>
        <w:t xml:space="preserve">Le mouvement 5 est beaucoup visible avec ses 30 </w:t>
      </w:r>
      <w:proofErr w:type="spellStart"/>
      <w:r>
        <w:t>attracts</w:t>
      </w:r>
      <w:proofErr w:type="spellEnd"/>
      <w:r>
        <w:t xml:space="preserve">. </w:t>
      </w:r>
    </w:p>
    <w:p w14:paraId="4BD938E4" w14:textId="3F4FBA0D" w:rsidR="00E93165" w:rsidRDefault="00E93165" w:rsidP="00E16137">
      <w:pPr>
        <w:pStyle w:val="Paragraphedeliste"/>
        <w:numPr>
          <w:ilvl w:val="0"/>
          <w:numId w:val="16"/>
        </w:numPr>
      </w:pPr>
      <w:r>
        <w:lastRenderedPageBreak/>
        <w:t>Et le 6, même conclusion que le trois.</w:t>
      </w:r>
    </w:p>
    <w:p w14:paraId="5AB6CAAF" w14:textId="77777777" w:rsidR="00B94D7A" w:rsidRDefault="00E93165" w:rsidP="00E93165">
      <w:r>
        <w:t xml:space="preserve">J’ai donc pensé à ajouter un facteur qui en fonction du </w:t>
      </w:r>
      <w:r w:rsidR="00392FA2">
        <w:t>pattern</w:t>
      </w:r>
      <w:r>
        <w:t xml:space="preserve"> qu’on utilise pour</w:t>
      </w:r>
      <w:r w:rsidR="00392FA2">
        <w:t xml:space="preserve"> faire ressortir la valeur recherchée tout en écartant les mauvais patterns. Ce qui évite que les patterns </w:t>
      </w:r>
      <w:r w:rsidR="00B94D7A">
        <w:t xml:space="preserve">ne </w:t>
      </w:r>
      <w:proofErr w:type="gramStart"/>
      <w:r w:rsidR="00B94D7A">
        <w:t>donnes</w:t>
      </w:r>
      <w:proofErr w:type="gramEnd"/>
      <w:r w:rsidR="00B94D7A">
        <w:t xml:space="preserve"> des réponses qui se trouve sur un même intervalle.</w:t>
      </w:r>
    </w:p>
    <w:p w14:paraId="512933A1" w14:textId="29C08B90" w:rsidR="00392FA2" w:rsidRDefault="00B94D7A" w:rsidP="00E93165">
      <w:r>
        <w:rPr>
          <w:noProof/>
        </w:rPr>
        <w:drawing>
          <wp:inline distT="0" distB="0" distL="0" distR="0" wp14:anchorId="2C8E8B60" wp14:editId="6F9A6E09">
            <wp:extent cx="5267325" cy="1790700"/>
            <wp:effectExtent l="0" t="0" r="9525" b="0"/>
            <wp:docPr id="16089143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14:paraId="4A8AD9D6" w14:textId="290A253B" w:rsidR="00393B08" w:rsidRPr="00717F04" w:rsidRDefault="00B94D7A" w:rsidP="00625B72">
      <w:pPr>
        <w:rPr>
          <w:sz w:val="20"/>
          <w:szCs w:val="20"/>
        </w:rPr>
      </w:pPr>
      <w:r w:rsidRPr="00717F04">
        <w:rPr>
          <w:rFonts w:ascii="Calibri" w:hAnsi="Calibri" w:cs="Calibri"/>
          <w:noProof/>
          <w:sz w:val="20"/>
          <w:szCs w:val="20"/>
        </w:rPr>
        <w:drawing>
          <wp:anchor distT="0" distB="0" distL="114300" distR="114300" simplePos="0" relativeHeight="251661312" behindDoc="1" locked="0" layoutInCell="1" allowOverlap="1" wp14:anchorId="4E581632" wp14:editId="785589C9">
            <wp:simplePos x="0" y="0"/>
            <wp:positionH relativeFrom="column">
              <wp:posOffset>2847975</wp:posOffset>
            </wp:positionH>
            <wp:positionV relativeFrom="paragraph">
              <wp:posOffset>258445</wp:posOffset>
            </wp:positionV>
            <wp:extent cx="2376768" cy="962025"/>
            <wp:effectExtent l="0" t="0" r="5080" b="0"/>
            <wp:wrapTight wrapText="bothSides">
              <wp:wrapPolygon edited="0">
                <wp:start x="0" y="0"/>
                <wp:lineTo x="0" y="20958"/>
                <wp:lineTo x="21473" y="20958"/>
                <wp:lineTo x="21473" y="0"/>
                <wp:lineTo x="0" y="0"/>
              </wp:wrapPolygon>
            </wp:wrapTight>
            <wp:docPr id="1685156718" name="Image 5" descr="II &#10;21 &#10;41 &#10;61 &#10;I Succes &#10;| 78.83% &#10;11 &#10;18 &#10;22 &#10;18 &#10;17 &#10;Fails &#10;13 &#10;6 &#10;6 &#10;7 &#10;181/144 &#10;/ Total &#10;/ 24 &#10;/ 24 &#10;/ 24 &#10;/ 24 &#10;/ 24 &#10;/ 24 &#10;| 45 &#10;175 &#10;162 &#10;191 &#10;175 &#10;| 78 &#10;.88% &#10;.88% &#10;Attract &#10;Attract &#10;Attract &#10;Attract &#10;Attract &#10;Attract &#10;7 &#10;11 &#10;11 &#10;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 &#10;21 &#10;41 &#10;61 &#10;I Succes &#10;| 78.83% &#10;11 &#10;18 &#10;22 &#10;18 &#10;17 &#10;Fails &#10;13 &#10;6 &#10;6 &#10;7 &#10;181/144 &#10;/ Total &#10;/ 24 &#10;/ 24 &#10;/ 24 &#10;/ 24 &#10;/ 24 &#10;/ 24 &#10;| 45 &#10;175 &#10;162 &#10;191 &#10;175 &#10;| 78 &#10;.88% &#10;.88% &#10;Attract &#10;Attract &#10;Attract &#10;Attract &#10;Attract &#10;Attract &#10;7 &#10;11 &#10;11 &#10;7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6768" cy="962025"/>
                    </a:xfrm>
                    <a:prstGeom prst="rect">
                      <a:avLst/>
                    </a:prstGeom>
                    <a:noFill/>
                    <a:ln>
                      <a:noFill/>
                    </a:ln>
                  </pic:spPr>
                </pic:pic>
              </a:graphicData>
            </a:graphic>
          </wp:anchor>
        </w:drawing>
      </w:r>
      <w:r w:rsidRPr="00717F04">
        <w:rPr>
          <w:sz w:val="20"/>
          <w:szCs w:val="20"/>
        </w:rPr>
        <w:t>Représentation graphique des ajustements apporté.</w:t>
      </w:r>
      <w:r w:rsidR="00717F04" w:rsidRPr="00717F04">
        <w:rPr>
          <w:sz w:val="20"/>
          <w:szCs w:val="20"/>
        </w:rPr>
        <w:t xml:space="preserve"> Les résultats se marchent moins dessus.</w:t>
      </w:r>
    </w:p>
    <w:p w14:paraId="224B28F5" w14:textId="3DEBD9EF" w:rsidR="00B94D7A" w:rsidRDefault="00B94D7A" w:rsidP="00625B72">
      <w:r>
        <w:t xml:space="preserve">A la main j’ai ajusté le filtre des résultats en prenant en compte mes observations. J’ai </w:t>
      </w:r>
      <w:r w:rsidR="00EC7AA6">
        <w:t>réussi</w:t>
      </w:r>
      <w:r>
        <w:t xml:space="preserve"> </w:t>
      </w:r>
      <w:proofErr w:type="gramStart"/>
      <w:r>
        <w:t>a</w:t>
      </w:r>
      <w:proofErr w:type="gramEnd"/>
      <w:r>
        <w:t xml:space="preserve"> réduire les </w:t>
      </w:r>
      <w:proofErr w:type="spellStart"/>
      <w:r>
        <w:t>attracts</w:t>
      </w:r>
      <w:proofErr w:type="spellEnd"/>
      <w:r>
        <w:t xml:space="preserve"> et cela a suffit pour passé </w:t>
      </w:r>
      <w:r w:rsidR="00EC7AA6">
        <w:t>à</w:t>
      </w:r>
      <w:r>
        <w:t xml:space="preserve"> 70% de réussite.</w:t>
      </w:r>
    </w:p>
    <w:p w14:paraId="16D44244" w14:textId="77777777" w:rsidR="00B94D7A" w:rsidRDefault="00B94D7A" w:rsidP="00625B72"/>
    <w:p w14:paraId="28245E72" w14:textId="3AD619AA" w:rsidR="00393B08" w:rsidRDefault="00B94D7A" w:rsidP="00625B72">
      <w:r>
        <w:t xml:space="preserve"> </w:t>
      </w:r>
      <w:r w:rsidR="00717F04">
        <w:t>J’ai donc ajouté au processus un testeur de valeurs nous donne rapidement un bon calibrage des intervalles de résultats.</w:t>
      </w:r>
    </w:p>
    <w:p w14:paraId="1A87D204" w14:textId="2627BE2D" w:rsidR="00717F04" w:rsidRDefault="00717F04" w:rsidP="00625B72">
      <w:r>
        <w:rPr>
          <w:noProof/>
        </w:rPr>
        <w:drawing>
          <wp:anchor distT="0" distB="0" distL="114300" distR="114300" simplePos="0" relativeHeight="251662336" behindDoc="1" locked="0" layoutInCell="1" allowOverlap="1" wp14:anchorId="198BD234" wp14:editId="3C05FD27">
            <wp:simplePos x="0" y="0"/>
            <wp:positionH relativeFrom="margin">
              <wp:posOffset>2866390</wp:posOffset>
            </wp:positionH>
            <wp:positionV relativeFrom="paragraph">
              <wp:posOffset>10160</wp:posOffset>
            </wp:positionV>
            <wp:extent cx="3032760" cy="1352550"/>
            <wp:effectExtent l="0" t="0" r="0" b="0"/>
            <wp:wrapTight wrapText="bothSides">
              <wp:wrapPolygon edited="0">
                <wp:start x="0" y="0"/>
                <wp:lineTo x="0" y="21296"/>
                <wp:lineTo x="21437" y="21296"/>
                <wp:lineTo x="21437" y="0"/>
                <wp:lineTo x="0" y="0"/>
              </wp:wrapPolygon>
            </wp:wrapTight>
            <wp:docPr id="211004614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6144" name="Image 1" descr="Une image contenant texte, capture d’écran,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032760" cy="1352550"/>
                    </a:xfrm>
                    <a:prstGeom prst="rect">
                      <a:avLst/>
                    </a:prstGeom>
                  </pic:spPr>
                </pic:pic>
              </a:graphicData>
            </a:graphic>
            <wp14:sizeRelH relativeFrom="margin">
              <wp14:pctWidth>0</wp14:pctWidth>
            </wp14:sizeRelH>
            <wp14:sizeRelV relativeFrom="margin">
              <wp14:pctHeight>0</wp14:pctHeight>
            </wp14:sizeRelV>
          </wp:anchor>
        </w:drawing>
      </w:r>
      <w:r>
        <w:t>En 1 minutes, on arrive a 73% et ne semble pas pour voir faire mieux dans un lapse de temps correct.</w:t>
      </w:r>
    </w:p>
    <w:p w14:paraId="35A8B1C7" w14:textId="77777777" w:rsidR="00717F04" w:rsidRDefault="00717F04" w:rsidP="00625B72"/>
    <w:p w14:paraId="0A7C7C0D" w14:textId="77777777" w:rsidR="00717F04" w:rsidRDefault="00717F04" w:rsidP="00625B72"/>
    <w:p w14:paraId="464DDDEE" w14:textId="77777777" w:rsidR="00717F04" w:rsidRDefault="00717F04" w:rsidP="00625B72"/>
    <w:p w14:paraId="3EDB9454" w14:textId="77777777" w:rsidR="00717F04" w:rsidRDefault="00717F04" w:rsidP="00625B72"/>
    <w:p w14:paraId="1E66A46E" w14:textId="77777777" w:rsidR="00717F04" w:rsidRDefault="00717F04" w:rsidP="00625B72"/>
    <w:p w14:paraId="71AE498F" w14:textId="77777777" w:rsidR="00717F04" w:rsidRPr="00625B72" w:rsidRDefault="00717F04" w:rsidP="00625B72"/>
    <w:sectPr w:rsidR="00717F04" w:rsidRPr="00625B72" w:rsidSect="00D5222D">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3C46" w14:textId="77777777" w:rsidR="00CD785C" w:rsidRDefault="00CD785C" w:rsidP="00C6554A">
      <w:pPr>
        <w:spacing w:before="0" w:after="0" w:line="240" w:lineRule="auto"/>
      </w:pPr>
      <w:r>
        <w:separator/>
      </w:r>
    </w:p>
  </w:endnote>
  <w:endnote w:type="continuationSeparator" w:id="0">
    <w:p w14:paraId="12AA275B" w14:textId="77777777" w:rsidR="00CD785C" w:rsidRDefault="00CD785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2D15" w14:textId="21D62EB2" w:rsidR="00000000"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821D" w14:textId="77777777" w:rsidR="00CD785C" w:rsidRDefault="00CD785C" w:rsidP="00C6554A">
      <w:pPr>
        <w:spacing w:before="0" w:after="0" w:line="240" w:lineRule="auto"/>
      </w:pPr>
      <w:r>
        <w:separator/>
      </w:r>
    </w:p>
  </w:footnote>
  <w:footnote w:type="continuationSeparator" w:id="0">
    <w:p w14:paraId="34F5832C" w14:textId="77777777" w:rsidR="00CD785C" w:rsidRDefault="00CD785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4801FA"/>
    <w:multiLevelType w:val="hybridMultilevel"/>
    <w:tmpl w:val="0A220F0E"/>
    <w:lvl w:ilvl="0" w:tplc="CC1AB8B2">
      <w:numFmt w:val="bullet"/>
      <w:lvlText w:val="-"/>
      <w:lvlJc w:val="left"/>
      <w:pPr>
        <w:ind w:left="720" w:hanging="360"/>
      </w:pPr>
      <w:rPr>
        <w:rFonts w:ascii="Constantia" w:eastAsiaTheme="minorHAnsi" w:hAnsi="Constant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4878790">
    <w:abstractNumId w:val="9"/>
  </w:num>
  <w:num w:numId="2" w16cid:durableId="320085878">
    <w:abstractNumId w:val="8"/>
  </w:num>
  <w:num w:numId="3" w16cid:durableId="900137360">
    <w:abstractNumId w:val="8"/>
  </w:num>
  <w:num w:numId="4" w16cid:durableId="1855000155">
    <w:abstractNumId w:val="9"/>
  </w:num>
  <w:num w:numId="5" w16cid:durableId="1965769756">
    <w:abstractNumId w:val="13"/>
  </w:num>
  <w:num w:numId="6" w16cid:durableId="1303658039">
    <w:abstractNumId w:val="11"/>
  </w:num>
  <w:num w:numId="7" w16cid:durableId="1623228364">
    <w:abstractNumId w:val="12"/>
  </w:num>
  <w:num w:numId="8" w16cid:durableId="495196981">
    <w:abstractNumId w:val="7"/>
  </w:num>
  <w:num w:numId="9" w16cid:durableId="1108084179">
    <w:abstractNumId w:val="6"/>
  </w:num>
  <w:num w:numId="10" w16cid:durableId="614294918">
    <w:abstractNumId w:val="5"/>
  </w:num>
  <w:num w:numId="11" w16cid:durableId="1501896293">
    <w:abstractNumId w:val="4"/>
  </w:num>
  <w:num w:numId="12" w16cid:durableId="1303388402">
    <w:abstractNumId w:val="3"/>
  </w:num>
  <w:num w:numId="13" w16cid:durableId="231543019">
    <w:abstractNumId w:val="2"/>
  </w:num>
  <w:num w:numId="14" w16cid:durableId="1725251945">
    <w:abstractNumId w:val="1"/>
  </w:num>
  <w:num w:numId="15" w16cid:durableId="1008290026">
    <w:abstractNumId w:val="0"/>
  </w:num>
  <w:num w:numId="16" w16cid:durableId="1202784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D5"/>
    <w:rsid w:val="002554CD"/>
    <w:rsid w:val="00293B83"/>
    <w:rsid w:val="002B4294"/>
    <w:rsid w:val="00333D0D"/>
    <w:rsid w:val="00392FA2"/>
    <w:rsid w:val="00393B08"/>
    <w:rsid w:val="003A42D1"/>
    <w:rsid w:val="004C049F"/>
    <w:rsid w:val="004F192B"/>
    <w:rsid w:val="005000E2"/>
    <w:rsid w:val="00625B72"/>
    <w:rsid w:val="00681FD5"/>
    <w:rsid w:val="006A3CE7"/>
    <w:rsid w:val="00717F04"/>
    <w:rsid w:val="00800D33"/>
    <w:rsid w:val="0089714F"/>
    <w:rsid w:val="00A067E0"/>
    <w:rsid w:val="00AB68A0"/>
    <w:rsid w:val="00B94D7A"/>
    <w:rsid w:val="00C6554A"/>
    <w:rsid w:val="00CD785C"/>
    <w:rsid w:val="00D5222D"/>
    <w:rsid w:val="00E16137"/>
    <w:rsid w:val="00E93165"/>
    <w:rsid w:val="00EC12C6"/>
    <w:rsid w:val="00EC7AA6"/>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84F5E"/>
  <w15:chartTrackingRefBased/>
  <w15:docId w15:val="{839E4FEC-9DE2-4535-9B64-6CCE4BF2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EC12C6"/>
    <w:pPr>
      <w:spacing w:before="100" w:beforeAutospacing="1" w:after="100" w:afterAutospacing="1" w:line="240" w:lineRule="auto"/>
    </w:pPr>
    <w:rPr>
      <w:rFonts w:ascii="Times New Roman" w:eastAsia="Times New Roman" w:hAnsi="Times New Roman" w:cs="Times New Roman"/>
      <w:color w:val="auto"/>
      <w:sz w:val="24"/>
      <w:szCs w:val="24"/>
      <w:lang w:val="fr-BE" w:eastAsia="fr-BE"/>
    </w:rPr>
  </w:style>
  <w:style w:type="paragraph" w:styleId="Paragraphedeliste">
    <w:name w:val="List Paragraph"/>
    <w:basedOn w:val="Normal"/>
    <w:uiPriority w:val="34"/>
    <w:unhideWhenUsed/>
    <w:qFormat/>
    <w:rsid w:val="00A0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343">
      <w:bodyDiv w:val="1"/>
      <w:marLeft w:val="0"/>
      <w:marRight w:val="0"/>
      <w:marTop w:val="0"/>
      <w:marBottom w:val="0"/>
      <w:divBdr>
        <w:top w:val="none" w:sz="0" w:space="0" w:color="auto"/>
        <w:left w:val="none" w:sz="0" w:space="0" w:color="auto"/>
        <w:bottom w:val="none" w:sz="0" w:space="0" w:color="auto"/>
        <w:right w:val="none" w:sz="0" w:space="0" w:color="auto"/>
      </w:divBdr>
    </w:div>
    <w:div w:id="607277313">
      <w:bodyDiv w:val="1"/>
      <w:marLeft w:val="0"/>
      <w:marRight w:val="0"/>
      <w:marTop w:val="0"/>
      <w:marBottom w:val="0"/>
      <w:divBdr>
        <w:top w:val="none" w:sz="0" w:space="0" w:color="auto"/>
        <w:left w:val="none" w:sz="0" w:space="0" w:color="auto"/>
        <w:bottom w:val="none" w:sz="0" w:space="0" w:color="auto"/>
        <w:right w:val="none" w:sz="0" w:space="0" w:color="auto"/>
      </w:divBdr>
    </w:div>
    <w:div w:id="721443846">
      <w:bodyDiv w:val="1"/>
      <w:marLeft w:val="0"/>
      <w:marRight w:val="0"/>
      <w:marTop w:val="0"/>
      <w:marBottom w:val="0"/>
      <w:divBdr>
        <w:top w:val="none" w:sz="0" w:space="0" w:color="auto"/>
        <w:left w:val="none" w:sz="0" w:space="0" w:color="auto"/>
        <w:bottom w:val="none" w:sz="0" w:space="0" w:color="auto"/>
        <w:right w:val="none" w:sz="0" w:space="0" w:color="auto"/>
      </w:divBdr>
    </w:div>
    <w:div w:id="1047487723">
      <w:bodyDiv w:val="1"/>
      <w:marLeft w:val="0"/>
      <w:marRight w:val="0"/>
      <w:marTop w:val="0"/>
      <w:marBottom w:val="0"/>
      <w:divBdr>
        <w:top w:val="none" w:sz="0" w:space="0" w:color="auto"/>
        <w:left w:val="none" w:sz="0" w:space="0" w:color="auto"/>
        <w:bottom w:val="none" w:sz="0" w:space="0" w:color="auto"/>
        <w:right w:val="none" w:sz="0" w:space="0" w:color="auto"/>
      </w:divBdr>
    </w:div>
    <w:div w:id="1109395686">
      <w:bodyDiv w:val="1"/>
      <w:marLeft w:val="0"/>
      <w:marRight w:val="0"/>
      <w:marTop w:val="0"/>
      <w:marBottom w:val="0"/>
      <w:divBdr>
        <w:top w:val="none" w:sz="0" w:space="0" w:color="auto"/>
        <w:left w:val="none" w:sz="0" w:space="0" w:color="auto"/>
        <w:bottom w:val="none" w:sz="0" w:space="0" w:color="auto"/>
        <w:right w:val="none" w:sz="0" w:space="0" w:color="auto"/>
      </w:divBdr>
    </w:div>
    <w:div w:id="1177188696">
      <w:bodyDiv w:val="1"/>
      <w:marLeft w:val="0"/>
      <w:marRight w:val="0"/>
      <w:marTop w:val="0"/>
      <w:marBottom w:val="0"/>
      <w:divBdr>
        <w:top w:val="none" w:sz="0" w:space="0" w:color="auto"/>
        <w:left w:val="none" w:sz="0" w:space="0" w:color="auto"/>
        <w:bottom w:val="none" w:sz="0" w:space="0" w:color="auto"/>
        <w:right w:val="none" w:sz="0" w:space="0" w:color="auto"/>
      </w:divBdr>
    </w:div>
    <w:div w:id="1887132807">
      <w:bodyDiv w:val="1"/>
      <w:marLeft w:val="0"/>
      <w:marRight w:val="0"/>
      <w:marTop w:val="0"/>
      <w:marBottom w:val="0"/>
      <w:divBdr>
        <w:top w:val="none" w:sz="0" w:space="0" w:color="auto"/>
        <w:left w:val="none" w:sz="0" w:space="0" w:color="auto"/>
        <w:bottom w:val="none" w:sz="0" w:space="0" w:color="auto"/>
        <w:right w:val="none" w:sz="0" w:space="0" w:color="auto"/>
      </w:divBdr>
    </w:div>
    <w:div w:id="19957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il\AppData\Roaming\Microsoft\Templates\Rapport%20d&#8217;&#233;tudiant%20avec%20phot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7T20:39:51.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0,'2695'0,"-2661"0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7T20:39:54.84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0 291,'11'0,"-1"-2,0 1,1-2,-1 1,15-7,25-6,392-54,-275 66,-113 5,69-7,-101 1,1-1,25-9,43-9,-57 18,56-8,125-3,-36 4,-34 0,-118 9,1-1,-1-1,27-9,54-9,36 15,-92 7,75-11,-105 8,2 1,-1 1,31 1,-46 2,0-1,1 2,-1-1,0 1,0 0,0 1,0 0,0 0,0 1,-1 0,0 0,11 9,160 142,-177-154,0 0,0-1,0 1,0 0,-1 0,1 0,0 0,0 0,-1 0,1 0,0 0,-1 0,1 0,-1 0,1 0,-1 0,0 0,0 1,1-1,-1 0,0 0,0 0,0 0,0 1,0-1,-1 1,0 0,0-1,0 0,0 0,0 0,0 0,-1 0,1 0,0 0,-1-1,1 1,0 0,-1-1,1 1,-1-1,1 0,-1 1,-1-1,-15 2,1 0,-33-3,37 1,-896-5,875 7,0 2,0 1,-41 12,39-9,0 0,-56 3,-506-10,284-4,252 8,41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7T20:39:57.57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0 188,'70'-8,"-19"0,36 1,383-23,-399 25,106-21,-44 5,-66 11,-12 1,83-1,340 11,-456-2,0-2,0 0,0-1,30-11,-26 7,1 2,38-5,165 8,-131 4,-83 1,0 0,1 0,-2 2,1 0,22 8,-20-5,1-1,0-1,28 3,-35-7,5 1,0 0,29 7,-43-9,1 1,0 1,-1-1,1 0,-1 1,0 0,1 0,-1 0,0 0,0 0,0 1,0-1,-1 1,1 0,-1 0,0 0,1 0,1 5,-4-7,0-1,0 1,0 0,0 0,0 0,0 0,0-1,-1 1,1 0,0 0,-1 0,1-1,0 1,-1 0,1 0,-1-1,1 1,-1 0,1-1,-1 1,0-1,1 1,-1-1,0 1,1-1,-1 1,0-1,0 0,1 1,-1-1,0 0,0 0,0 1,0-1,1 0,-1 0,0 0,0 0,0 0,-1-1,-42 6,40-5,-184 11,-103 2,188-14,-176 4,225 0,0 3,1 3,-58 16,74-14,-279 72,6-39,148-25,42-9,-187-8,143-5,130 3</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235</TotalTime>
  <Pages>4</Pages>
  <Words>761</Words>
  <Characters>4187</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Hélas</dc:creator>
  <cp:keywords/>
  <dc:description/>
  <cp:lastModifiedBy>Basile Hélas</cp:lastModifiedBy>
  <cp:revision>1</cp:revision>
  <dcterms:created xsi:type="dcterms:W3CDTF">2024-05-27T16:46:00Z</dcterms:created>
  <dcterms:modified xsi:type="dcterms:W3CDTF">2024-05-27T20:41:00Z</dcterms:modified>
</cp:coreProperties>
</file>